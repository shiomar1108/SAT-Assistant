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Pr="007C3944" w:rsidRDefault="007C3944" w:rsidP="006732F1">
      <w:pPr>
        <w:pStyle w:val="Ttulo"/>
        <w:jc w:val="both"/>
        <w:rPr>
          <w:sz w:val="40"/>
          <w:szCs w:val="40"/>
        </w:rPr>
      </w:pPr>
      <w:r w:rsidRPr="007C3944">
        <w:rPr>
          <w:sz w:val="40"/>
          <w:szCs w:val="40"/>
        </w:rPr>
        <w:t>Sandra Cecilia Guadalupe Olguin Rodríguez</w:t>
      </w:r>
    </w:p>
    <w:p w:rsidR="00141A4C" w:rsidRDefault="007C3944" w:rsidP="006732F1">
      <w:pPr>
        <w:jc w:val="both"/>
      </w:pPr>
      <w:r>
        <w:t>Calle 2 Lote 50 extensión Bosques de Bella Vista</w:t>
      </w:r>
      <w:r w:rsidR="00141A4C">
        <w:rPr>
          <w:lang w:bidi="es-ES"/>
        </w:rPr>
        <w:t> | </w:t>
      </w:r>
      <w:r>
        <w:t>4426680418</w:t>
      </w:r>
      <w:r w:rsidR="00141A4C">
        <w:rPr>
          <w:lang w:bidi="es-ES"/>
        </w:rPr>
        <w:t> | </w:t>
      </w:r>
      <w:r>
        <w:t>cecior89@gmail.com</w:t>
      </w:r>
    </w:p>
    <w:p w:rsidR="006270A9" w:rsidRDefault="00EA3627" w:rsidP="006732F1">
      <w:pPr>
        <w:pStyle w:val="Ttulo1"/>
        <w:jc w:val="both"/>
      </w:pPr>
      <w:sdt>
        <w:sdtPr>
          <w:alias w:val="Objetivo:"/>
          <w:tag w:val="Objetivo:"/>
          <w:id w:val="-731932020"/>
          <w:placeholder>
            <w:docPart w:val="6C0702E5732546F9AACA35A66014B0E2"/>
          </w:placeholder>
          <w:temporary/>
          <w:showingPlcHdr/>
          <w15:appearance w15:val="hidden"/>
        </w:sdtPr>
        <w:sdtEndPr/>
        <w:sdtContent>
          <w:r w:rsidR="009D5933">
            <w:rPr>
              <w:lang w:bidi="es-ES"/>
            </w:rPr>
            <w:t>Objetivo</w:t>
          </w:r>
        </w:sdtContent>
      </w:sdt>
    </w:p>
    <w:p w:rsidR="006270A9" w:rsidRDefault="00F02B66" w:rsidP="006732F1">
      <w:pPr>
        <w:jc w:val="both"/>
      </w:pPr>
      <w:r>
        <w:t xml:space="preserve">Mi objetivo principal en la vida es seguir creciendo y aprendiendo, ya que la mi carrera me permite el aprendizaje de cosas nuevas y aplicar esos conocimientos a lo que diario realizo (programación). </w:t>
      </w:r>
      <w:r w:rsidR="006732F1">
        <w:t xml:space="preserve">El mejorar día a día y aprender de mis errores, sin dejarme vencer por las caídas, me hace fortalecerme como persona. Quiero dejar huella con mis conocimientos y todo aquello que pueda aportar a la empresa. </w:t>
      </w:r>
    </w:p>
    <w:sdt>
      <w:sdtPr>
        <w:alias w:val="Educación:"/>
        <w:tag w:val="Educación:"/>
        <w:id w:val="807127995"/>
        <w:placeholder>
          <w:docPart w:val="4936AF300B874F8F96F69D4214D6165D"/>
        </w:placeholder>
        <w:temporary/>
        <w:showingPlcHdr/>
        <w15:appearance w15:val="hidden"/>
      </w:sdtPr>
      <w:sdtEndPr/>
      <w:sdtContent>
        <w:p w:rsidR="006270A9" w:rsidRDefault="009D5933" w:rsidP="006732F1">
          <w:pPr>
            <w:pStyle w:val="Ttulo1"/>
            <w:jc w:val="both"/>
          </w:pPr>
          <w:r>
            <w:rPr>
              <w:lang w:bidi="es-ES"/>
            </w:rPr>
            <w:t>Educación</w:t>
          </w:r>
        </w:p>
      </w:sdtContent>
    </w:sdt>
    <w:p w:rsidR="006270A9" w:rsidRDefault="007C3944" w:rsidP="006732F1">
      <w:pPr>
        <w:pStyle w:val="Ttulo2"/>
        <w:jc w:val="both"/>
      </w:pPr>
      <w:r>
        <w:t>Licenciatura en ingenieria EN TECNOLOGÍAS</w:t>
      </w:r>
      <w:r>
        <w:rPr>
          <w:lang w:bidi="es-ES"/>
        </w:rPr>
        <w:t xml:space="preserve"> de la información y comunicación</w:t>
      </w:r>
      <w:r w:rsidR="009D5933">
        <w:rPr>
          <w:lang w:bidi="es-ES"/>
        </w:rPr>
        <w:t>| </w:t>
      </w:r>
      <w:r>
        <w:t>31 mayo 2016</w:t>
      </w:r>
      <w:r w:rsidR="009D5933">
        <w:rPr>
          <w:lang w:bidi="es-ES"/>
        </w:rPr>
        <w:t> | </w:t>
      </w:r>
      <w:r>
        <w:t>uteq</w:t>
      </w:r>
    </w:p>
    <w:p w:rsidR="006270A9" w:rsidRDefault="009D5933" w:rsidP="006732F1">
      <w:pPr>
        <w:pStyle w:val="Listaconvietas"/>
        <w:jc w:val="both"/>
      </w:pPr>
      <w:r>
        <w:rPr>
          <w:lang w:bidi="es-ES"/>
        </w:rPr>
        <w:t xml:space="preserve">Área general de estudio: </w:t>
      </w:r>
      <w:r w:rsidR="007C3944">
        <w:t>Sistemas</w:t>
      </w:r>
    </w:p>
    <w:p w:rsidR="006270A9" w:rsidRDefault="009D5933" w:rsidP="006732F1">
      <w:pPr>
        <w:pStyle w:val="Listaconvietas"/>
        <w:jc w:val="both"/>
      </w:pPr>
      <w:r>
        <w:rPr>
          <w:lang w:bidi="es-ES"/>
        </w:rPr>
        <w:t xml:space="preserve">Especialidad: </w:t>
      </w:r>
      <w:r w:rsidR="007C3944">
        <w:t>Desarrollador de software</w:t>
      </w:r>
    </w:p>
    <w:p w:rsidR="006270A9" w:rsidRDefault="001E3215" w:rsidP="006732F1">
      <w:pPr>
        <w:pStyle w:val="Ttulo2"/>
        <w:jc w:val="both"/>
      </w:pPr>
      <w:r>
        <w:t>TSU</w:t>
      </w:r>
      <w:r w:rsidR="00547061">
        <w:t xml:space="preserve"> en tecnologias de la información y comunicación área sistemas onformaticos</w:t>
      </w:r>
      <w:r w:rsidR="009D5933">
        <w:rPr>
          <w:lang w:bidi="es-ES"/>
        </w:rPr>
        <w:t>| </w:t>
      </w:r>
      <w:r w:rsidR="00547061">
        <w:t>16 septiembre 2014</w:t>
      </w:r>
      <w:r w:rsidR="009D5933">
        <w:rPr>
          <w:lang w:bidi="es-ES"/>
        </w:rPr>
        <w:t> | </w:t>
      </w:r>
      <w:r w:rsidR="00547061">
        <w:t>uteq</w:t>
      </w:r>
    </w:p>
    <w:p w:rsidR="006270A9" w:rsidRDefault="009D5933" w:rsidP="006732F1">
      <w:pPr>
        <w:pStyle w:val="Listaconvietas"/>
        <w:jc w:val="both"/>
      </w:pPr>
      <w:r>
        <w:rPr>
          <w:lang w:bidi="es-ES"/>
        </w:rPr>
        <w:t xml:space="preserve">Área general de estudio: </w:t>
      </w:r>
      <w:r w:rsidR="00547061">
        <w:t xml:space="preserve">Sistemas </w:t>
      </w:r>
    </w:p>
    <w:p w:rsidR="006270A9" w:rsidRDefault="009D5933" w:rsidP="006732F1">
      <w:pPr>
        <w:pStyle w:val="Listaconvietas"/>
        <w:jc w:val="both"/>
      </w:pPr>
      <w:r>
        <w:rPr>
          <w:lang w:bidi="es-ES"/>
        </w:rPr>
        <w:t xml:space="preserve">Especialidad: </w:t>
      </w:r>
      <w:r w:rsidR="00547061" w:rsidRPr="00547061">
        <w:rPr>
          <w:color w:val="auto"/>
        </w:rPr>
        <w:t>Desarrollador de software</w:t>
      </w:r>
    </w:p>
    <w:sdt>
      <w:sdtPr>
        <w:alias w:val="Aptitudes y habilidades:"/>
        <w:tag w:val="Aptitudes y habilidades:"/>
        <w:id w:val="458624136"/>
        <w:placeholder>
          <w:docPart w:val="55D5F884F7874F7C9569DB39E448D7DB"/>
        </w:placeholder>
        <w:temporary/>
        <w:showingPlcHdr/>
        <w15:appearance w15:val="hidden"/>
      </w:sdtPr>
      <w:sdtEndPr/>
      <w:sdtContent>
        <w:p w:rsidR="006270A9" w:rsidRDefault="009D5933" w:rsidP="006732F1">
          <w:pPr>
            <w:pStyle w:val="Ttulo1"/>
            <w:jc w:val="both"/>
          </w:pPr>
          <w:r>
            <w:rPr>
              <w:lang w:bidi="es-ES"/>
            </w:rPr>
            <w:t>Aptitudes y habilidades</w:t>
          </w:r>
        </w:p>
      </w:sdtContent>
    </w:sdt>
    <w:p w:rsidR="006270A9" w:rsidRDefault="00547061" w:rsidP="006732F1">
      <w:pPr>
        <w:pStyle w:val="Ttulo2"/>
        <w:spacing w:before="0" w:after="0"/>
        <w:jc w:val="both"/>
      </w:pPr>
      <w:r>
        <w:t>adaptabilidad</w:t>
      </w:r>
    </w:p>
    <w:p w:rsidR="006270A9" w:rsidRDefault="00967400" w:rsidP="006732F1">
      <w:pPr>
        <w:pStyle w:val="Listaconvietas"/>
        <w:spacing w:after="0"/>
        <w:jc w:val="both"/>
      </w:pPr>
      <w:r>
        <w:t>Puedo adaptarme a cualquier amiente labora</w:t>
      </w:r>
      <w:r w:rsidR="00F02B66">
        <w:t xml:space="preserve">r, a las personas que me rodea, sin perder mi esencia. </w:t>
      </w:r>
    </w:p>
    <w:p w:rsidR="006270A9" w:rsidRDefault="00547061" w:rsidP="006732F1">
      <w:pPr>
        <w:pStyle w:val="Ttulo2"/>
        <w:spacing w:before="0" w:after="0"/>
        <w:jc w:val="both"/>
      </w:pPr>
      <w:r>
        <w:t>curiosidad</w:t>
      </w:r>
    </w:p>
    <w:p w:rsidR="006270A9" w:rsidRDefault="00F02B66" w:rsidP="006732F1">
      <w:pPr>
        <w:pStyle w:val="Listaconvietas"/>
        <w:spacing w:after="0"/>
        <w:jc w:val="both"/>
      </w:pPr>
      <w:r>
        <w:t xml:space="preserve">Soy una persona curiosa y esto me ha ayudado a aprender de los demás o cosas nuevas. </w:t>
      </w:r>
    </w:p>
    <w:p w:rsidR="006270A9" w:rsidRDefault="00547061" w:rsidP="006732F1">
      <w:pPr>
        <w:pStyle w:val="Ttulo2"/>
        <w:spacing w:before="0" w:after="0"/>
        <w:jc w:val="both"/>
      </w:pPr>
      <w:r>
        <w:t>obervadora</w:t>
      </w:r>
    </w:p>
    <w:p w:rsidR="00547061" w:rsidRDefault="00F02B66" w:rsidP="006732F1">
      <w:pPr>
        <w:pStyle w:val="Listaconvietas"/>
        <w:spacing w:after="0"/>
        <w:jc w:val="both"/>
      </w:pPr>
      <w:r>
        <w:t>Me gusta observar a mi alrededor y los procesos de los sistemas para poder entender su función.</w:t>
      </w:r>
    </w:p>
    <w:p w:rsidR="00547061" w:rsidRDefault="00547061" w:rsidP="006732F1">
      <w:pPr>
        <w:pStyle w:val="Ttulo2"/>
        <w:spacing w:before="0" w:after="0"/>
        <w:jc w:val="both"/>
      </w:pPr>
      <w:r>
        <w:t xml:space="preserve">trabajo en equipo </w:t>
      </w:r>
    </w:p>
    <w:p w:rsidR="00547061" w:rsidRDefault="00F02B66" w:rsidP="006732F1">
      <w:pPr>
        <w:pStyle w:val="Listaconvietas"/>
        <w:spacing w:after="0"/>
        <w:jc w:val="both"/>
      </w:pPr>
      <w:r>
        <w:t xml:space="preserve">Me gusta el trabajo en equipo ya que he aprendido que se puede sacar nuevas ideas para innovar, aprendes de las personas, así como ellos de mi. </w:t>
      </w:r>
    </w:p>
    <w:p w:rsidR="00967400" w:rsidRDefault="00967400" w:rsidP="006732F1">
      <w:pPr>
        <w:pStyle w:val="Ttulo2"/>
        <w:spacing w:before="0" w:after="0"/>
        <w:jc w:val="both"/>
      </w:pPr>
      <w:r>
        <w:t>creatividad</w:t>
      </w:r>
    </w:p>
    <w:p w:rsidR="00967400" w:rsidRDefault="00F02B66" w:rsidP="006732F1">
      <w:pPr>
        <w:pStyle w:val="Listaconvietas"/>
        <w:spacing w:after="0"/>
        <w:jc w:val="both"/>
      </w:pPr>
      <w:r>
        <w:t xml:space="preserve">Me gusta la creatividad y el juego de los colores, ya que los sistemas de hoy en día deben ser mas amigables con el usuario para su fácil comprensión para el uso de este. </w:t>
      </w:r>
    </w:p>
    <w:p w:rsidR="00F02B66" w:rsidRDefault="00F02B66" w:rsidP="006732F1">
      <w:pPr>
        <w:pStyle w:val="Ttulo2"/>
        <w:spacing w:before="0" w:after="0"/>
        <w:jc w:val="both"/>
      </w:pPr>
      <w:r>
        <w:t xml:space="preserve">Paciencia </w:t>
      </w:r>
    </w:p>
    <w:p w:rsidR="00F02B66" w:rsidRPr="00547061" w:rsidRDefault="00F02B66" w:rsidP="006732F1">
      <w:pPr>
        <w:pStyle w:val="Listaconvietas"/>
        <w:spacing w:after="0"/>
        <w:jc w:val="both"/>
      </w:pPr>
      <w:r>
        <w:t xml:space="preserve">Soy paciente en cuantos los problemas de desarrollo, siempre investigo antes de acercarme a los demás, si no puedo resolver un problema me gusta guiarme de las personas que saben mas que yo. </w:t>
      </w:r>
    </w:p>
    <w:sdt>
      <w:sdtPr>
        <w:alias w:val="Experiencia:"/>
        <w:tag w:val="Experiencia:"/>
        <w:id w:val="171684534"/>
        <w:placeholder>
          <w:docPart w:val="D980FCDC9DA44616850CD26724896B27"/>
        </w:placeholder>
        <w:temporary/>
        <w:showingPlcHdr/>
        <w15:appearance w15:val="hidden"/>
      </w:sdtPr>
      <w:sdtEndPr/>
      <w:sdtContent>
        <w:p w:rsidR="006270A9" w:rsidRDefault="009D5933" w:rsidP="006732F1">
          <w:pPr>
            <w:pStyle w:val="Ttulo1"/>
            <w:jc w:val="both"/>
          </w:pPr>
          <w:r>
            <w:rPr>
              <w:lang w:bidi="es-ES"/>
            </w:rPr>
            <w:t>Experiencia</w:t>
          </w:r>
        </w:p>
      </w:sdtContent>
    </w:sdt>
    <w:p w:rsidR="006270A9" w:rsidRDefault="00547061" w:rsidP="006732F1">
      <w:pPr>
        <w:pStyle w:val="Ttulo2"/>
        <w:jc w:val="both"/>
      </w:pPr>
      <w:r>
        <w:t>Desarrolador</w:t>
      </w:r>
      <w:r w:rsidR="009D5933">
        <w:rPr>
          <w:lang w:bidi="es-ES"/>
        </w:rPr>
        <w:t> | </w:t>
      </w:r>
      <w:r>
        <w:t>ingressio méxico</w:t>
      </w:r>
      <w:r w:rsidR="009D5933">
        <w:rPr>
          <w:lang w:bidi="es-ES"/>
        </w:rPr>
        <w:t> | </w:t>
      </w:r>
      <w:r>
        <w:t>diciembre 2015 - actualmente</w:t>
      </w:r>
    </w:p>
    <w:p w:rsidR="006270A9" w:rsidRDefault="006732F1" w:rsidP="006732F1">
      <w:pPr>
        <w:pStyle w:val="Listaconvietas"/>
        <w:jc w:val="both"/>
      </w:pPr>
      <w:r>
        <w:t>Desarrollo en páginas web en VB.NET usando herramientas</w:t>
      </w:r>
      <w:r>
        <w:t xml:space="preserve"> </w:t>
      </w:r>
      <w:r>
        <w:t xml:space="preserve">como </w:t>
      </w:r>
      <w:proofErr w:type="spellStart"/>
      <w:r>
        <w:t>DevExpress</w:t>
      </w:r>
      <w:proofErr w:type="spellEnd"/>
      <w:r>
        <w:t xml:space="preserve">, y lenguajes como JavaScript, JQuery, </w:t>
      </w:r>
      <w:proofErr w:type="spellStart"/>
      <w:r>
        <w:t>Json</w:t>
      </w:r>
      <w:proofErr w:type="spellEnd"/>
      <w:r>
        <w:t xml:space="preserve"> para mejorar el rendimiento de las páginas. Manejar base de datos en SQL Server usando procedimientos, disparadores, funciones, normalizando las tablas que se analizan para el sistema. </w:t>
      </w:r>
      <w:bookmarkStart w:id="0" w:name="_GoBack"/>
      <w:bookmarkEnd w:id="0"/>
    </w:p>
    <w:p w:rsidR="006270A9" w:rsidRDefault="00547061" w:rsidP="006732F1">
      <w:pPr>
        <w:pStyle w:val="Ttulo2"/>
        <w:jc w:val="both"/>
      </w:pPr>
      <w:r>
        <w:lastRenderedPageBreak/>
        <w:t>desarrollador</w:t>
      </w:r>
      <w:r w:rsidR="009D5933">
        <w:rPr>
          <w:lang w:bidi="es-ES"/>
        </w:rPr>
        <w:t> | </w:t>
      </w:r>
      <w:r w:rsidR="006732F1">
        <w:t>Soft cloud</w:t>
      </w:r>
      <w:r w:rsidR="009D5933">
        <w:rPr>
          <w:lang w:bidi="es-ES"/>
        </w:rPr>
        <w:t> | </w:t>
      </w:r>
      <w:r w:rsidRPr="00547061">
        <w:t>Abril - septiembre 2014</w:t>
      </w:r>
      <w:r w:rsidRPr="00547061">
        <w:rPr>
          <w:rFonts w:ascii="Arial" w:eastAsia="Arial" w:hAnsi="Arial" w:cs="Arial"/>
          <w:color w:val="000000"/>
          <w:lang w:val="es-MX" w:eastAsia="es-MX"/>
        </w:rPr>
        <w:t xml:space="preserve">  </w:t>
      </w:r>
    </w:p>
    <w:p w:rsidR="001B29CF" w:rsidRPr="001B29CF" w:rsidRDefault="006732F1" w:rsidP="006732F1">
      <w:pPr>
        <w:pStyle w:val="Listaconvietas"/>
        <w:jc w:val="both"/>
      </w:pPr>
      <w:r>
        <w:t xml:space="preserve">Desarrolle mi estadía en esta empresa, realizando junto a mi compañero un manual de usuario interactivo usando las siguientes herramientas y lenguajes: </w:t>
      </w:r>
      <w:r>
        <w:t xml:space="preserve">Framework YII, CSS, HTML5,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</w:t>
      </w:r>
    </w:p>
    <w:sectPr w:rsidR="001B29CF" w:rsidRPr="001B29CF" w:rsidSect="00617B26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627" w:rsidRDefault="00EA3627">
      <w:pPr>
        <w:spacing w:after="0"/>
      </w:pPr>
      <w:r>
        <w:separator/>
      </w:r>
    </w:p>
  </w:endnote>
  <w:endnote w:type="continuationSeparator" w:id="0">
    <w:p w:rsidR="00EA3627" w:rsidRDefault="00EA36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627" w:rsidRDefault="00EA3627">
      <w:pPr>
        <w:spacing w:after="0"/>
      </w:pPr>
      <w:r>
        <w:separator/>
      </w:r>
    </w:p>
  </w:footnote>
  <w:footnote w:type="continuationSeparator" w:id="0">
    <w:p w:rsidR="00EA3627" w:rsidRDefault="00EA36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44"/>
    <w:rsid w:val="000A4F59"/>
    <w:rsid w:val="00141A4C"/>
    <w:rsid w:val="001B29CF"/>
    <w:rsid w:val="001E3215"/>
    <w:rsid w:val="00255E27"/>
    <w:rsid w:val="0028220F"/>
    <w:rsid w:val="00356C14"/>
    <w:rsid w:val="003F1DEC"/>
    <w:rsid w:val="00547061"/>
    <w:rsid w:val="00617B26"/>
    <w:rsid w:val="006270A9"/>
    <w:rsid w:val="006732F1"/>
    <w:rsid w:val="00675956"/>
    <w:rsid w:val="00681034"/>
    <w:rsid w:val="007C3944"/>
    <w:rsid w:val="00816216"/>
    <w:rsid w:val="0087734B"/>
    <w:rsid w:val="00967400"/>
    <w:rsid w:val="009D5933"/>
    <w:rsid w:val="00BD768D"/>
    <w:rsid w:val="00C61F8E"/>
    <w:rsid w:val="00E40DD7"/>
    <w:rsid w:val="00E83E4B"/>
    <w:rsid w:val="00EA3627"/>
    <w:rsid w:val="00F0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17914"/>
  <w15:chartTrackingRefBased/>
  <w15:docId w15:val="{75CDD1C5-6061-4802-9CEF-3DACC3B4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LADIAZ\AppData\Roaming\Microsoft\Templates\Curr&#237;culum%20v&#237;ta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0702E5732546F9AACA35A66014B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31A00-9708-4271-86D0-E1A2463218F2}"/>
      </w:docPartPr>
      <w:docPartBody>
        <w:p w:rsidR="00000000" w:rsidRDefault="000F393E">
          <w:pPr>
            <w:pStyle w:val="6C0702E5732546F9AACA35A66014B0E2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4936AF300B874F8F96F69D4214D61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5EEE1-6A8F-4C11-AF1B-62AF50535C4E}"/>
      </w:docPartPr>
      <w:docPartBody>
        <w:p w:rsidR="00000000" w:rsidRDefault="000F393E">
          <w:pPr>
            <w:pStyle w:val="4936AF300B874F8F96F69D4214D6165D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55D5F884F7874F7C9569DB39E448D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7A34F-C874-4B37-9417-A93CF146DF01}"/>
      </w:docPartPr>
      <w:docPartBody>
        <w:p w:rsidR="00000000" w:rsidRDefault="000F393E">
          <w:pPr>
            <w:pStyle w:val="55D5F884F7874F7C9569DB39E448D7DB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D980FCDC9DA44616850CD26724896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E023D-DFDA-4877-A5E9-C16AA0A010E8}"/>
      </w:docPartPr>
      <w:docPartBody>
        <w:p w:rsidR="00000000" w:rsidRDefault="000F393E">
          <w:pPr>
            <w:pStyle w:val="D980FCDC9DA44616850CD26724896B27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3E"/>
    <w:rsid w:val="000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BAB5569A9647CAADD48BECC91ECBB7">
    <w:name w:val="68BAB5569A9647CAADD48BECC91ECBB7"/>
  </w:style>
  <w:style w:type="paragraph" w:customStyle="1" w:styleId="6714BF419AFA4AA9ACE72D575C3751DE">
    <w:name w:val="6714BF419AFA4AA9ACE72D575C3751DE"/>
  </w:style>
  <w:style w:type="paragraph" w:customStyle="1" w:styleId="C1047F11C6364F748197D2473B99FE3B">
    <w:name w:val="C1047F11C6364F748197D2473B99FE3B"/>
  </w:style>
  <w:style w:type="paragraph" w:customStyle="1" w:styleId="61174485A02E441A9FCC792A45EA225C">
    <w:name w:val="61174485A02E441A9FCC792A45EA225C"/>
  </w:style>
  <w:style w:type="paragraph" w:customStyle="1" w:styleId="6C0702E5732546F9AACA35A66014B0E2">
    <w:name w:val="6C0702E5732546F9AACA35A66014B0E2"/>
  </w:style>
  <w:style w:type="paragraph" w:customStyle="1" w:styleId="C4C2627721C84F9ABD728588C8E48CB5">
    <w:name w:val="C4C2627721C84F9ABD728588C8E48CB5"/>
  </w:style>
  <w:style w:type="paragraph" w:customStyle="1" w:styleId="4936AF300B874F8F96F69D4214D6165D">
    <w:name w:val="4936AF300B874F8F96F69D4214D6165D"/>
  </w:style>
  <w:style w:type="paragraph" w:customStyle="1" w:styleId="544E0A25619E4305B2D9057A8FB79ED9">
    <w:name w:val="544E0A25619E4305B2D9057A8FB79ED9"/>
  </w:style>
  <w:style w:type="paragraph" w:customStyle="1" w:styleId="9EE210A5501C48BFBD32E8B100B05D65">
    <w:name w:val="9EE210A5501C48BFBD32E8B100B05D65"/>
  </w:style>
  <w:style w:type="paragraph" w:customStyle="1" w:styleId="6F507DA6547741269B323C01BEDED8FE">
    <w:name w:val="6F507DA6547741269B323C01BEDED8FE"/>
  </w:style>
  <w:style w:type="paragraph" w:customStyle="1" w:styleId="4CB282FF672B4409B9AE715CCE234C18">
    <w:name w:val="4CB282FF672B4409B9AE715CCE234C18"/>
  </w:style>
  <w:style w:type="paragraph" w:customStyle="1" w:styleId="519DE8DA3F1A428FA3713039979C7640">
    <w:name w:val="519DE8DA3F1A428FA3713039979C7640"/>
  </w:style>
  <w:style w:type="paragraph" w:customStyle="1" w:styleId="6938C0261C3D4347A472847996891C06">
    <w:name w:val="6938C0261C3D4347A472847996891C06"/>
  </w:style>
  <w:style w:type="paragraph" w:customStyle="1" w:styleId="8861B231422E4C39BAA3314BDB34C33A">
    <w:name w:val="8861B231422E4C39BAA3314BDB34C33A"/>
  </w:style>
  <w:style w:type="paragraph" w:customStyle="1" w:styleId="971ABF8A72CA4B59A2EE7A6A3F4BA454">
    <w:name w:val="971ABF8A72CA4B59A2EE7A6A3F4BA454"/>
  </w:style>
  <w:style w:type="paragraph" w:customStyle="1" w:styleId="55D5F884F7874F7C9569DB39E448D7DB">
    <w:name w:val="55D5F884F7874F7C9569DB39E448D7DB"/>
  </w:style>
  <w:style w:type="paragraph" w:customStyle="1" w:styleId="8243A7F06F5E4FEFB656A52DCFD7EE0E">
    <w:name w:val="8243A7F06F5E4FEFB656A52DCFD7EE0E"/>
  </w:style>
  <w:style w:type="paragraph" w:customStyle="1" w:styleId="D3BD5593CA8F4AEEA1C65CBAE1C4CEE2">
    <w:name w:val="D3BD5593CA8F4AEEA1C65CBAE1C4CEE2"/>
  </w:style>
  <w:style w:type="paragraph" w:customStyle="1" w:styleId="9151A9AB910F40028E5F71BCD7087A1C">
    <w:name w:val="9151A9AB910F40028E5F71BCD7087A1C"/>
  </w:style>
  <w:style w:type="paragraph" w:customStyle="1" w:styleId="7A592F8D800F434598F5C0C331F58867">
    <w:name w:val="7A592F8D800F434598F5C0C331F58867"/>
  </w:style>
  <w:style w:type="paragraph" w:customStyle="1" w:styleId="711BD82B66E94EE6AA6B139FC8F6C8BC">
    <w:name w:val="711BD82B66E94EE6AA6B139FC8F6C8BC"/>
  </w:style>
  <w:style w:type="paragraph" w:customStyle="1" w:styleId="6731802996A14D318E38B664144F2DB7">
    <w:name w:val="6731802996A14D318E38B664144F2DB7"/>
  </w:style>
  <w:style w:type="paragraph" w:customStyle="1" w:styleId="8860D676D11B4ADFA08C7EE147F8AA1B">
    <w:name w:val="8860D676D11B4ADFA08C7EE147F8AA1B"/>
  </w:style>
  <w:style w:type="paragraph" w:customStyle="1" w:styleId="B3BFB7ED27654E8CB2B139FCF4822B74">
    <w:name w:val="B3BFB7ED27654E8CB2B139FCF4822B74"/>
  </w:style>
  <w:style w:type="paragraph" w:customStyle="1" w:styleId="D980FCDC9DA44616850CD26724896B27">
    <w:name w:val="D980FCDC9DA44616850CD26724896B27"/>
  </w:style>
  <w:style w:type="paragraph" w:customStyle="1" w:styleId="EE07F41819304195A8A90BF6140981C2">
    <w:name w:val="EE07F41819304195A8A90BF6140981C2"/>
  </w:style>
  <w:style w:type="paragraph" w:customStyle="1" w:styleId="17420E94A579487B841D49FB9B307965">
    <w:name w:val="17420E94A579487B841D49FB9B307965"/>
  </w:style>
  <w:style w:type="paragraph" w:customStyle="1" w:styleId="E1BE6F06B8FB442180169E99105D6849">
    <w:name w:val="E1BE6F06B8FB442180169E99105D6849"/>
  </w:style>
  <w:style w:type="paragraph" w:customStyle="1" w:styleId="7DEB50AF4DA449B48140D671F5046AF7">
    <w:name w:val="7DEB50AF4DA449B48140D671F5046AF7"/>
  </w:style>
  <w:style w:type="paragraph" w:customStyle="1" w:styleId="2B297D0A7337460E9B9D728071AE82F1">
    <w:name w:val="2B297D0A7337460E9B9D728071AE82F1"/>
  </w:style>
  <w:style w:type="paragraph" w:customStyle="1" w:styleId="6C0E4F245D874EAF9D1263FF05C3DDBC">
    <w:name w:val="6C0E4F245D874EAF9D1263FF05C3DDBC"/>
  </w:style>
  <w:style w:type="paragraph" w:customStyle="1" w:styleId="DD00405FE941487F9F384FEF5BED875C">
    <w:name w:val="DD00405FE941487F9F384FEF5BED875C"/>
  </w:style>
  <w:style w:type="paragraph" w:customStyle="1" w:styleId="A8D0B1E5D15A475DA40C88A33DEBC7A1">
    <w:name w:val="A8D0B1E5D15A475DA40C88A33DEBC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5EEBF-CCFB-454A-96D0-0353FA3C3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(color).dotx</Template>
  <TotalTime>55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FABIOLADIAZ</dc:creator>
  <cp:keywords/>
  <cp:lastModifiedBy>cecilia olguin</cp:lastModifiedBy>
  <cp:revision>1</cp:revision>
  <dcterms:created xsi:type="dcterms:W3CDTF">2018-10-24T15:25:00Z</dcterms:created>
  <dcterms:modified xsi:type="dcterms:W3CDTF">2018-10-25T01:18:00Z</dcterms:modified>
  <cp:version/>
</cp:coreProperties>
</file>